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895B21" w14:paraId="3C25B7D0" w14:textId="77777777">
        <w:tc>
          <w:tcPr>
            <w:tcW w:w="965" w:type="dxa"/>
            <w:shd w:val="clear" w:color="auto" w:fill="3A3A3A" w:themeFill="text2"/>
          </w:tcPr>
          <w:p w14:paraId="6FC98F54" w14:textId="77777777" w:rsidR="00895B21" w:rsidRDefault="00895B21">
            <w:pPr>
              <w:spacing w:before="260"/>
            </w:pPr>
          </w:p>
        </w:tc>
        <w:tc>
          <w:tcPr>
            <w:tcW w:w="518" w:type="dxa"/>
          </w:tcPr>
          <w:p w14:paraId="228C74F7" w14:textId="77777777" w:rsidR="00895B21" w:rsidRDefault="00895B21">
            <w:pPr>
              <w:spacing w:before="260"/>
            </w:pPr>
          </w:p>
        </w:tc>
        <w:tc>
          <w:tcPr>
            <w:tcW w:w="8581" w:type="dxa"/>
          </w:tcPr>
          <w:p w14:paraId="016FED7E" w14:textId="77777777" w:rsidR="00895B21" w:rsidRDefault="00C5651B">
            <w:pPr>
              <w:pStyle w:val="a5"/>
            </w:pPr>
            <w:r>
              <w:rPr>
                <w:rFonts w:hint="eastAsia"/>
              </w:rPr>
              <w:t>数据分析</w:t>
            </w:r>
          </w:p>
          <w:p w14:paraId="3DF6B25F" w14:textId="77777777" w:rsidR="00895B21" w:rsidRDefault="00C5651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留学数据分析数据量（</w:t>
            </w:r>
            <w:r>
              <w:rPr>
                <w:rFonts w:hint="eastAsia"/>
              </w:rPr>
              <w:t>12344</w:t>
            </w:r>
            <w:r>
              <w:rPr>
                <w:rFonts w:hint="eastAsia"/>
              </w:rPr>
              <w:t>例案例）</w:t>
            </w:r>
          </w:p>
        </w:tc>
      </w:tr>
    </w:tbl>
    <w:p w14:paraId="0E096894" w14:textId="77777777" w:rsidR="00895B21" w:rsidRDefault="00C5651B">
      <w:pPr>
        <w:pStyle w:val="a9"/>
      </w:pPr>
      <w:r>
        <w:t>2016/3/22</w:t>
      </w:r>
    </w:p>
    <w:p w14:paraId="19FDAA38" w14:textId="77777777" w:rsidR="00895B21" w:rsidRDefault="00C5651B">
      <w:pPr>
        <w:pStyle w:val="1"/>
      </w:pPr>
      <w:r>
        <w:rPr>
          <w:rFonts w:hint="eastAsia"/>
        </w:rPr>
        <w:t>申请的学校</w:t>
      </w:r>
    </w:p>
    <w:p w14:paraId="3377DF84" w14:textId="77777777" w:rsidR="00895B21" w:rsidRDefault="00C5651B">
      <w:pPr>
        <w:rPr>
          <w:rFonts w:hint="eastAsia"/>
        </w:rPr>
      </w:pPr>
      <w:r>
        <w:rPr>
          <w:rFonts w:hint="eastAsia"/>
        </w:rPr>
        <w:t>首先，这是这个榜单申请里申请的大学的前五十：</w:t>
      </w:r>
    </w:p>
    <w:p w14:paraId="18C69523" w14:textId="77777777" w:rsidR="00C5651B" w:rsidRDefault="00C5651B">
      <w:pPr>
        <w:rPr>
          <w:rFonts w:hint="eastAsia"/>
        </w:rPr>
      </w:pPr>
    </w:p>
    <w:p w14:paraId="15540C73" w14:textId="77777777" w:rsidR="00C5651B" w:rsidRDefault="00C5651B" w:rsidP="00C5651B">
      <w:r>
        <w:t>Columbia University                         387</w:t>
      </w:r>
    </w:p>
    <w:p w14:paraId="546E5C1C" w14:textId="77777777" w:rsidR="00C5651B" w:rsidRDefault="00C5651B" w:rsidP="00C5651B">
      <w:r>
        <w:t>University of Southern California           373</w:t>
      </w:r>
    </w:p>
    <w:p w14:paraId="28D09130" w14:textId="77777777" w:rsidR="00C5651B" w:rsidRDefault="00C5651B" w:rsidP="00C5651B">
      <w:r>
        <w:t>New York University                         351</w:t>
      </w:r>
    </w:p>
    <w:p w14:paraId="645EB14E" w14:textId="77777777" w:rsidR="00C5651B" w:rsidRDefault="00C5651B" w:rsidP="00C5651B">
      <w:r>
        <w:t xml:space="preserve">University of Michigan - Ann </w:t>
      </w:r>
      <w:proofErr w:type="spellStart"/>
      <w:r>
        <w:t>Arbor</w:t>
      </w:r>
      <w:proofErr w:type="spellEnd"/>
      <w:r>
        <w:t xml:space="preserve">          337</w:t>
      </w:r>
    </w:p>
    <w:p w14:paraId="1FC4F97F" w14:textId="77777777" w:rsidR="00C5651B" w:rsidRDefault="00C5651B" w:rsidP="00C5651B">
      <w:r>
        <w:t>Georgetown University                       321</w:t>
      </w:r>
    </w:p>
    <w:p w14:paraId="62A42FC9" w14:textId="77777777" w:rsidR="00C5651B" w:rsidRDefault="00C5651B" w:rsidP="00C5651B">
      <w:r>
        <w:t>Boston University                           318</w:t>
      </w:r>
    </w:p>
    <w:p w14:paraId="4FCA2A21" w14:textId="77777777" w:rsidR="00C5651B" w:rsidRDefault="00C5651B" w:rsidP="00C5651B">
      <w:r>
        <w:t>Washington University in St Louis           318</w:t>
      </w:r>
    </w:p>
    <w:p w14:paraId="19BF1459" w14:textId="77777777" w:rsidR="00C5651B" w:rsidRDefault="00C5651B" w:rsidP="00C5651B">
      <w:r>
        <w:t>Cornell University                          299</w:t>
      </w:r>
    </w:p>
    <w:p w14:paraId="527C646F" w14:textId="77777777" w:rsidR="00C5651B" w:rsidRDefault="00C5651B" w:rsidP="00C5651B">
      <w:r>
        <w:t>University of Pennsylvania                  297</w:t>
      </w:r>
    </w:p>
    <w:p w14:paraId="0925E8D1" w14:textId="77777777" w:rsidR="00C5651B" w:rsidRDefault="00C5651B" w:rsidP="00C5651B">
      <w:r>
        <w:t>Vanderbilt University                       283</w:t>
      </w:r>
    </w:p>
    <w:p w14:paraId="0E616263" w14:textId="77777777" w:rsidR="00C5651B" w:rsidRDefault="00C5651B" w:rsidP="00C5651B">
      <w:r>
        <w:t>Duke University                             258</w:t>
      </w:r>
    </w:p>
    <w:p w14:paraId="490815E1" w14:textId="77777777" w:rsidR="00C5651B" w:rsidRDefault="00C5651B" w:rsidP="00C5651B">
      <w:r>
        <w:t>University of Texas - Austin                255</w:t>
      </w:r>
    </w:p>
    <w:p w14:paraId="563C2F21" w14:textId="77777777" w:rsidR="00C5651B" w:rsidRDefault="00C5651B" w:rsidP="00C5651B">
      <w:r>
        <w:t>University of Illinois at Urbana-</w:t>
      </w:r>
      <w:proofErr w:type="spellStart"/>
      <w:r>
        <w:t>Champai</w:t>
      </w:r>
      <w:proofErr w:type="spellEnd"/>
      <w:r>
        <w:t xml:space="preserve">    248</w:t>
      </w:r>
    </w:p>
    <w:p w14:paraId="5DE8EF63" w14:textId="77777777" w:rsidR="00C5651B" w:rsidRDefault="00C5651B" w:rsidP="00C5651B">
      <w:r>
        <w:t>University of Washington                    229</w:t>
      </w:r>
    </w:p>
    <w:p w14:paraId="4C34801B" w14:textId="77777777" w:rsidR="00C5651B" w:rsidRDefault="00C5651B" w:rsidP="00C5651B">
      <w:r>
        <w:t>University of California - Berkeley         222</w:t>
      </w:r>
    </w:p>
    <w:p w14:paraId="15236F2B" w14:textId="77777777" w:rsidR="00C5651B" w:rsidRDefault="00C5651B" w:rsidP="00C5651B">
      <w:proofErr w:type="spellStart"/>
      <w:r>
        <w:lastRenderedPageBreak/>
        <w:t>Northwestern</w:t>
      </w:r>
      <w:proofErr w:type="spellEnd"/>
      <w:r>
        <w:t xml:space="preserve"> University                     216</w:t>
      </w:r>
    </w:p>
    <w:p w14:paraId="0B6C728E" w14:textId="77777777" w:rsidR="00C5651B" w:rsidRDefault="00C5651B" w:rsidP="00C5651B">
      <w:r>
        <w:t>University of California - Los Angeles      210</w:t>
      </w:r>
    </w:p>
    <w:p w14:paraId="5A737253" w14:textId="77777777" w:rsidR="00C5651B" w:rsidRDefault="00C5651B" w:rsidP="00C5651B">
      <w:r>
        <w:t>University of Minnesota - Twin Cities       208</w:t>
      </w:r>
    </w:p>
    <w:p w14:paraId="19F5B199" w14:textId="77777777" w:rsidR="00C5651B" w:rsidRDefault="00C5651B" w:rsidP="00C5651B">
      <w:r>
        <w:t>George Washington University                192</w:t>
      </w:r>
    </w:p>
    <w:p w14:paraId="01AAED16" w14:textId="77777777" w:rsidR="00C5651B" w:rsidRDefault="00C5651B" w:rsidP="00C5651B">
      <w:r>
        <w:t>Emory University                            191</w:t>
      </w:r>
    </w:p>
    <w:p w14:paraId="155628CE" w14:textId="77777777" w:rsidR="00C5651B" w:rsidRDefault="00C5651B" w:rsidP="00C5651B">
      <w:r>
        <w:t>University of Wisconsin                     167</w:t>
      </w:r>
    </w:p>
    <w:p w14:paraId="25682914" w14:textId="77777777" w:rsidR="00C5651B" w:rsidRDefault="00C5651B" w:rsidP="00C5651B">
      <w:r>
        <w:t>Harvard University                          160</w:t>
      </w:r>
    </w:p>
    <w:p w14:paraId="27FC9E43" w14:textId="77777777" w:rsidR="00C5651B" w:rsidRDefault="00C5651B" w:rsidP="00C5651B">
      <w:r>
        <w:t>University of Chicago                       148</w:t>
      </w:r>
    </w:p>
    <w:p w14:paraId="21503A72" w14:textId="77777777" w:rsidR="00C5651B" w:rsidRDefault="00C5651B" w:rsidP="00C5651B">
      <w:r>
        <w:t>Ohio State University                       132</w:t>
      </w:r>
    </w:p>
    <w:p w14:paraId="1DDEF38B" w14:textId="77777777" w:rsidR="00C5651B" w:rsidRDefault="00C5651B" w:rsidP="00C5651B">
      <w:r>
        <w:t>University of Florida                       130</w:t>
      </w:r>
    </w:p>
    <w:p w14:paraId="0D31E3F5" w14:textId="77777777" w:rsidR="00C5651B" w:rsidRDefault="00C5651B" w:rsidP="00C5651B">
      <w:r>
        <w:t>University of California - Davis            126</w:t>
      </w:r>
    </w:p>
    <w:p w14:paraId="4E02D3EB" w14:textId="77777777" w:rsidR="00C5651B" w:rsidRDefault="00C5651B" w:rsidP="00C5651B">
      <w:r>
        <w:t>University of Virginia                      125</w:t>
      </w:r>
    </w:p>
    <w:p w14:paraId="5D88B4C3" w14:textId="77777777" w:rsidR="00C5651B" w:rsidRDefault="00C5651B" w:rsidP="00C5651B">
      <w:r>
        <w:t>Johns Hopkins University                    125</w:t>
      </w:r>
    </w:p>
    <w:p w14:paraId="608B873D" w14:textId="77777777" w:rsidR="00C5651B" w:rsidRDefault="00C5651B" w:rsidP="00C5651B">
      <w:r>
        <w:t>Texas A&amp;M University                        125</w:t>
      </w:r>
    </w:p>
    <w:p w14:paraId="63D0064D" w14:textId="77777777" w:rsidR="00C5651B" w:rsidRDefault="00C5651B" w:rsidP="00C5651B">
      <w:r>
        <w:t>Syracuse University                         122</w:t>
      </w:r>
    </w:p>
    <w:p w14:paraId="3E8E9B54" w14:textId="77777777" w:rsidR="00C5651B" w:rsidRDefault="00C5651B" w:rsidP="00C5651B">
      <w:r>
        <w:t>Indiana University                          117</w:t>
      </w:r>
    </w:p>
    <w:p w14:paraId="7FE9B9CE" w14:textId="77777777" w:rsidR="00C5651B" w:rsidRDefault="00C5651B" w:rsidP="00C5651B">
      <w:r>
        <w:t>Carnegie Mellon University                  111</w:t>
      </w:r>
    </w:p>
    <w:p w14:paraId="448A214D" w14:textId="77777777" w:rsidR="00C5651B" w:rsidRDefault="00C5651B" w:rsidP="00C5651B">
      <w:r>
        <w:t>University of Pittsburgh                    109</w:t>
      </w:r>
    </w:p>
    <w:p w14:paraId="022C5E6B" w14:textId="77777777" w:rsidR="00C5651B" w:rsidRDefault="00C5651B" w:rsidP="00C5651B">
      <w:r>
        <w:t>The Pennsylvania State University           107</w:t>
      </w:r>
    </w:p>
    <w:p w14:paraId="7B2EE15F" w14:textId="77777777" w:rsidR="00C5651B" w:rsidRDefault="00C5651B" w:rsidP="00C5651B">
      <w:proofErr w:type="spellStart"/>
      <w:r>
        <w:t>Northeastern</w:t>
      </w:r>
      <w:proofErr w:type="spellEnd"/>
      <w:r>
        <w:t xml:space="preserve"> University                      99</w:t>
      </w:r>
    </w:p>
    <w:p w14:paraId="5088E3B0" w14:textId="77777777" w:rsidR="00C5651B" w:rsidRDefault="00C5651B" w:rsidP="00C5651B">
      <w:r>
        <w:t>Georgia Institute of Technology              88</w:t>
      </w:r>
    </w:p>
    <w:p w14:paraId="2E93B02E" w14:textId="77777777" w:rsidR="00C5651B" w:rsidRDefault="00C5651B" w:rsidP="00C5651B">
      <w:r>
        <w:t>University of California - San Diego         85</w:t>
      </w:r>
    </w:p>
    <w:p w14:paraId="72DA94FF" w14:textId="77777777" w:rsidR="00C5651B" w:rsidRDefault="00C5651B" w:rsidP="00C5651B">
      <w:r>
        <w:t>Stanford University                          84</w:t>
      </w:r>
    </w:p>
    <w:p w14:paraId="4692F4FF" w14:textId="77777777" w:rsidR="00C5651B" w:rsidRDefault="00C5651B" w:rsidP="00C5651B">
      <w:r>
        <w:t>College of William &amp; Mary                    84</w:t>
      </w:r>
    </w:p>
    <w:p w14:paraId="0ECDA5F1" w14:textId="77777777" w:rsidR="00C5651B" w:rsidRDefault="00C5651B" w:rsidP="00C5651B">
      <w:r>
        <w:t>Yale University                              84</w:t>
      </w:r>
    </w:p>
    <w:p w14:paraId="0263D716" w14:textId="77777777" w:rsidR="00C5651B" w:rsidRDefault="00C5651B" w:rsidP="00C5651B">
      <w:r>
        <w:lastRenderedPageBreak/>
        <w:t>University of Georgia                        82</w:t>
      </w:r>
    </w:p>
    <w:p w14:paraId="4B3F13E0" w14:textId="77777777" w:rsidR="00C5651B" w:rsidRDefault="00C5651B" w:rsidP="00C5651B">
      <w:r>
        <w:t>Tufts University                             81</w:t>
      </w:r>
    </w:p>
    <w:p w14:paraId="4DEA4AA6" w14:textId="77777777" w:rsidR="00C5651B" w:rsidRDefault="00C5651B" w:rsidP="00C5651B">
      <w:r>
        <w:t>North Carolina State University              81</w:t>
      </w:r>
    </w:p>
    <w:p w14:paraId="303E9DB8" w14:textId="77777777" w:rsidR="00C5651B" w:rsidRDefault="00C5651B" w:rsidP="00C5651B">
      <w:r>
        <w:t>Virginia Tech                                79</w:t>
      </w:r>
    </w:p>
    <w:p w14:paraId="6D356665" w14:textId="77777777" w:rsidR="00C5651B" w:rsidRDefault="00C5651B" w:rsidP="00C5651B">
      <w:r>
        <w:t>Purdue University                            79</w:t>
      </w:r>
    </w:p>
    <w:p w14:paraId="34A626A1" w14:textId="77777777" w:rsidR="00C5651B" w:rsidRDefault="00C5651B" w:rsidP="00C5651B">
      <w:r>
        <w:t>London School of Economics and Political     75</w:t>
      </w:r>
    </w:p>
    <w:p w14:paraId="6524C4BB" w14:textId="77777777" w:rsidR="00C5651B" w:rsidRDefault="00C5651B" w:rsidP="00C5651B">
      <w:r>
        <w:t>Fordham University                           67</w:t>
      </w:r>
    </w:p>
    <w:p w14:paraId="4E9C1665" w14:textId="77777777" w:rsidR="00C5651B" w:rsidRDefault="00C5651B" w:rsidP="00C5651B">
      <w:r>
        <w:t>Clemson University                           66</w:t>
      </w:r>
    </w:p>
    <w:p w14:paraId="55140013" w14:textId="77777777" w:rsidR="00C5651B" w:rsidRDefault="00C5651B" w:rsidP="00C5651B">
      <w:r>
        <w:t>SUNY Stony Brook University                  65</w:t>
      </w:r>
    </w:p>
    <w:p w14:paraId="7B53BB81" w14:textId="77777777" w:rsidR="00C5651B" w:rsidRDefault="00C5651B" w:rsidP="00C5651B">
      <w:r>
        <w:t>Arizona State University                     65</w:t>
      </w:r>
    </w:p>
    <w:p w14:paraId="564D4590" w14:textId="77777777" w:rsidR="00895B21" w:rsidRDefault="00895B21">
      <w:pPr>
        <w:rPr>
          <w:rFonts w:hint="eastAsia"/>
        </w:rPr>
      </w:pPr>
    </w:p>
    <w:p w14:paraId="6D728F55" w14:textId="77777777" w:rsidR="00C5651B" w:rsidRDefault="00C5651B">
      <w:pPr>
        <w:rPr>
          <w:rFonts w:hint="eastAsia"/>
        </w:rPr>
      </w:pPr>
    </w:p>
    <w:p w14:paraId="5EF1B0E7" w14:textId="77777777" w:rsidR="00C5651B" w:rsidRDefault="00C5651B">
      <w:pPr>
        <w:rPr>
          <w:rFonts w:hint="eastAsia"/>
        </w:rPr>
      </w:pPr>
      <w:r>
        <w:rPr>
          <w:rFonts w:hint="eastAsia"/>
        </w:rPr>
        <w:t>可以清晰的知道，某些大学的竞争非常激烈。而且越是收中国人多的大学就竞争越激烈</w:t>
      </w:r>
    </w:p>
    <w:p w14:paraId="791C8606" w14:textId="77777777" w:rsidR="00C5651B" w:rsidRDefault="00C5651B" w:rsidP="00C5651B">
      <w:pPr>
        <w:pStyle w:val="1"/>
      </w:pPr>
      <w:r>
        <w:rPr>
          <w:rFonts w:hint="eastAsia"/>
        </w:rPr>
        <w:t>申请结果</w:t>
      </w:r>
    </w:p>
    <w:p w14:paraId="564E9AE6" w14:textId="77777777" w:rsidR="00C5651B" w:rsidRDefault="00C5651B">
      <w:pPr>
        <w:rPr>
          <w:rFonts w:hint="eastAsia"/>
        </w:rPr>
      </w:pPr>
      <w:r>
        <w:rPr>
          <w:rFonts w:hint="eastAsia"/>
        </w:rPr>
        <w:t>这个是所有数据的结果：</w:t>
      </w:r>
    </w:p>
    <w:p w14:paraId="20995A2D" w14:textId="77777777" w:rsidR="00C5651B" w:rsidRDefault="00C5651B">
      <w:pPr>
        <w:rPr>
          <w:rFonts w:hint="eastAsia"/>
        </w:rPr>
      </w:pPr>
    </w:p>
    <w:p w14:paraId="3625240D" w14:textId="77777777" w:rsidR="00C5651B" w:rsidRDefault="00C5651B" w:rsidP="00C5651B">
      <w:pPr>
        <w:rPr>
          <w:rFonts w:hint="eastAsia"/>
        </w:rPr>
      </w:pPr>
      <w:r>
        <w:rPr>
          <w:rFonts w:hint="eastAsia"/>
        </w:rPr>
        <w:t>AD</w:t>
      </w:r>
      <w:r>
        <w:rPr>
          <w:rFonts w:hint="eastAsia"/>
        </w:rPr>
        <w:t>无奖</w:t>
      </w:r>
      <w:r>
        <w:rPr>
          <w:rFonts w:hint="eastAsia"/>
        </w:rPr>
        <w:t xml:space="preserve">     5746</w:t>
      </w:r>
    </w:p>
    <w:p w14:paraId="49E4C6F0" w14:textId="77777777" w:rsidR="00C5651B" w:rsidRDefault="00C5651B" w:rsidP="00C5651B">
      <w:r>
        <w:t>offer    2676</w:t>
      </w:r>
    </w:p>
    <w:p w14:paraId="68B0B236" w14:textId="77777777" w:rsidR="00C5651B" w:rsidRDefault="00C5651B" w:rsidP="00C5651B">
      <w:pPr>
        <w:rPr>
          <w:rFonts w:hint="eastAsia"/>
        </w:rPr>
      </w:pPr>
      <w:r>
        <w:rPr>
          <w:rFonts w:hint="eastAsia"/>
        </w:rPr>
        <w:t>被拒</w:t>
      </w:r>
      <w:r>
        <w:rPr>
          <w:rFonts w:hint="eastAsia"/>
        </w:rPr>
        <w:t xml:space="preserve">       2120</w:t>
      </w:r>
    </w:p>
    <w:p w14:paraId="5DB1B754" w14:textId="77777777" w:rsidR="00C5651B" w:rsidRDefault="00C5651B" w:rsidP="00C5651B">
      <w:pPr>
        <w:rPr>
          <w:rFonts w:hint="eastAsia"/>
        </w:rPr>
      </w:pPr>
      <w:r>
        <w:rPr>
          <w:rFonts w:hint="eastAsia"/>
        </w:rPr>
        <w:t>AD</w:t>
      </w:r>
      <w:r>
        <w:rPr>
          <w:rFonts w:hint="eastAsia"/>
        </w:rPr>
        <w:t>小奖</w:t>
      </w:r>
      <w:r>
        <w:rPr>
          <w:rFonts w:hint="eastAsia"/>
        </w:rPr>
        <w:t xml:space="preserve">     1802</w:t>
      </w:r>
    </w:p>
    <w:p w14:paraId="05D2F912" w14:textId="77777777" w:rsidR="00C5651B" w:rsidRDefault="00C5651B">
      <w:pPr>
        <w:rPr>
          <w:rFonts w:hint="eastAsia"/>
        </w:rPr>
      </w:pPr>
    </w:p>
    <w:p w14:paraId="09A9DC11" w14:textId="77777777" w:rsidR="00C5651B" w:rsidRDefault="00C5651B" w:rsidP="00C5651B">
      <w:pPr>
        <w:pStyle w:val="1"/>
      </w:pPr>
      <w:r>
        <w:rPr>
          <w:rFonts w:hint="eastAsia"/>
        </w:rPr>
        <w:lastRenderedPageBreak/>
        <w:t>申请者的大学</w:t>
      </w:r>
    </w:p>
    <w:p w14:paraId="546C3850" w14:textId="77777777" w:rsidR="00C5651B" w:rsidRDefault="00C5651B" w:rsidP="00C5651B">
      <w:pPr>
        <w:rPr>
          <w:rFonts w:hint="eastAsia"/>
        </w:rPr>
      </w:pPr>
      <w:r>
        <w:rPr>
          <w:rFonts w:hint="eastAsia"/>
        </w:rPr>
        <w:t>这个是所有数据的</w:t>
      </w:r>
      <w:r>
        <w:rPr>
          <w:rFonts w:hint="eastAsia"/>
        </w:rPr>
        <w:t>申请大学档次</w:t>
      </w:r>
      <w:r>
        <w:rPr>
          <w:rFonts w:hint="eastAsia"/>
        </w:rPr>
        <w:t>：</w:t>
      </w:r>
    </w:p>
    <w:p w14:paraId="56B9417C" w14:textId="77777777" w:rsidR="00C5651B" w:rsidRDefault="00C5651B" w:rsidP="00C5651B">
      <w:pPr>
        <w:rPr>
          <w:rFonts w:hint="eastAsia"/>
        </w:rPr>
      </w:pPr>
    </w:p>
    <w:p w14:paraId="1C120585" w14:textId="77777777" w:rsidR="00C5651B" w:rsidRDefault="00C5651B" w:rsidP="00C5651B">
      <w:r>
        <w:t>211 &amp; 985                      2263</w:t>
      </w:r>
    </w:p>
    <w:p w14:paraId="7A6A8020" w14:textId="77777777" w:rsidR="00C5651B" w:rsidRDefault="00C5651B" w:rsidP="00C5651B">
      <w:r>
        <w:t>211                            1875</w:t>
      </w:r>
    </w:p>
    <w:p w14:paraId="62C25065" w14:textId="77777777" w:rsidR="00C5651B" w:rsidRDefault="00C5651B" w:rsidP="00C5651B">
      <w:pPr>
        <w:rPr>
          <w:rFonts w:hint="eastAsia"/>
        </w:rPr>
      </w:pPr>
      <w:r>
        <w:rPr>
          <w:rFonts w:hint="eastAsia"/>
        </w:rPr>
        <w:t>双非</w:t>
      </w:r>
      <w:r>
        <w:rPr>
          <w:rFonts w:hint="eastAsia"/>
        </w:rPr>
        <w:t xml:space="preserve">                             1702</w:t>
      </w:r>
    </w:p>
    <w:p w14:paraId="53932DCC" w14:textId="77777777" w:rsidR="00C5651B" w:rsidRDefault="00C5651B" w:rsidP="00C5651B">
      <w:pPr>
        <w:rPr>
          <w:rFonts w:hint="eastAsia"/>
        </w:rPr>
      </w:pPr>
      <w:r>
        <w:rPr>
          <w:rFonts w:hint="eastAsia"/>
        </w:rPr>
        <w:t>浙大</w:t>
      </w:r>
      <w:r>
        <w:rPr>
          <w:rFonts w:hint="eastAsia"/>
        </w:rPr>
        <w:t>/</w:t>
      </w:r>
      <w:r>
        <w:rPr>
          <w:rFonts w:hint="eastAsia"/>
        </w:rPr>
        <w:t>复旦</w:t>
      </w:r>
      <w:r>
        <w:rPr>
          <w:rFonts w:hint="eastAsia"/>
        </w:rPr>
        <w:t>/</w:t>
      </w:r>
      <w:r>
        <w:rPr>
          <w:rFonts w:hint="eastAsia"/>
        </w:rPr>
        <w:t>南大</w:t>
      </w:r>
      <w:r>
        <w:rPr>
          <w:rFonts w:hint="eastAsia"/>
        </w:rPr>
        <w:t>/</w:t>
      </w:r>
      <w:r>
        <w:rPr>
          <w:rFonts w:hint="eastAsia"/>
        </w:rPr>
        <w:t>南开</w:t>
      </w:r>
      <w:r>
        <w:rPr>
          <w:rFonts w:hint="eastAsia"/>
        </w:rPr>
        <w:t>/</w:t>
      </w:r>
      <w:r>
        <w:rPr>
          <w:rFonts w:hint="eastAsia"/>
        </w:rPr>
        <w:t>武大</w:t>
      </w:r>
      <w:r>
        <w:rPr>
          <w:rFonts w:hint="eastAsia"/>
        </w:rPr>
        <w:t>/</w:t>
      </w:r>
      <w:r>
        <w:rPr>
          <w:rFonts w:hint="eastAsia"/>
        </w:rPr>
        <w:t>华中科大</w:t>
      </w:r>
      <w:r>
        <w:rPr>
          <w:rFonts w:hint="eastAsia"/>
        </w:rPr>
        <w:t>/</w:t>
      </w:r>
      <w:r>
        <w:rPr>
          <w:rFonts w:hint="eastAsia"/>
        </w:rPr>
        <w:t>上海交大</w:t>
      </w:r>
      <w:r>
        <w:rPr>
          <w:rFonts w:hint="eastAsia"/>
        </w:rPr>
        <w:t>/</w:t>
      </w:r>
      <w:r>
        <w:rPr>
          <w:rFonts w:hint="eastAsia"/>
        </w:rPr>
        <w:t>天大</w:t>
      </w:r>
      <w:r>
        <w:rPr>
          <w:rFonts w:hint="eastAsia"/>
        </w:rPr>
        <w:t xml:space="preserve">    1610</w:t>
      </w:r>
    </w:p>
    <w:p w14:paraId="5050D5A8" w14:textId="77777777" w:rsidR="00C5651B" w:rsidRDefault="00C5651B" w:rsidP="00C5651B">
      <w:pPr>
        <w:rPr>
          <w:rFonts w:hint="eastAsia"/>
        </w:rPr>
      </w:pPr>
      <w:r>
        <w:rPr>
          <w:rFonts w:hint="eastAsia"/>
        </w:rPr>
        <w:t>国内其他高校</w:t>
      </w:r>
      <w:r>
        <w:rPr>
          <w:rFonts w:hint="eastAsia"/>
        </w:rPr>
        <w:t xml:space="preserve">                          640</w:t>
      </w:r>
    </w:p>
    <w:p w14:paraId="4821731C" w14:textId="77777777" w:rsidR="00C5651B" w:rsidRDefault="00C5651B" w:rsidP="00C5651B">
      <w:pPr>
        <w:rPr>
          <w:rFonts w:hint="eastAsia"/>
        </w:rPr>
      </w:pPr>
      <w:r>
        <w:rPr>
          <w:rFonts w:hint="eastAsia"/>
        </w:rPr>
        <w:t>清华</w:t>
      </w:r>
      <w:r>
        <w:rPr>
          <w:rFonts w:hint="eastAsia"/>
        </w:rPr>
        <w:t>/</w:t>
      </w:r>
      <w:r>
        <w:rPr>
          <w:rFonts w:hint="eastAsia"/>
        </w:rPr>
        <w:t>北大</w:t>
      </w:r>
      <w:r>
        <w:rPr>
          <w:rFonts w:hint="eastAsia"/>
        </w:rPr>
        <w:t>/</w:t>
      </w:r>
      <w:r>
        <w:rPr>
          <w:rFonts w:hint="eastAsia"/>
        </w:rPr>
        <w:t>中科大</w:t>
      </w:r>
      <w:r>
        <w:rPr>
          <w:rFonts w:hint="eastAsia"/>
        </w:rPr>
        <w:t xml:space="preserve">                       471</w:t>
      </w:r>
    </w:p>
    <w:p w14:paraId="4649D449" w14:textId="77777777" w:rsidR="00C5651B" w:rsidRDefault="00C5651B" w:rsidP="00C5651B">
      <w:pPr>
        <w:rPr>
          <w:rFonts w:hint="eastAsia"/>
        </w:rPr>
      </w:pPr>
      <w:r>
        <w:rPr>
          <w:rFonts w:hint="eastAsia"/>
        </w:rPr>
        <w:t>中国人民大学</w:t>
      </w:r>
      <w:r>
        <w:rPr>
          <w:rFonts w:hint="eastAsia"/>
        </w:rPr>
        <w:t xml:space="preserve">                          201</w:t>
      </w:r>
    </w:p>
    <w:p w14:paraId="1961C991" w14:textId="77777777" w:rsidR="00C5651B" w:rsidRDefault="00C5651B" w:rsidP="00C5651B">
      <w:pPr>
        <w:rPr>
          <w:rFonts w:hint="eastAsia"/>
        </w:rPr>
      </w:pPr>
      <w:r>
        <w:rPr>
          <w:rFonts w:hint="eastAsia"/>
        </w:rPr>
        <w:t>中国农业大学</w:t>
      </w:r>
      <w:r>
        <w:rPr>
          <w:rFonts w:hint="eastAsia"/>
        </w:rPr>
        <w:t xml:space="preserve">                          141</w:t>
      </w:r>
    </w:p>
    <w:p w14:paraId="577E795F" w14:textId="77777777" w:rsidR="00C5651B" w:rsidRDefault="00C5651B" w:rsidP="00C5651B">
      <w:pPr>
        <w:rPr>
          <w:rFonts w:hint="eastAsia"/>
        </w:rPr>
      </w:pPr>
      <w:r>
        <w:rPr>
          <w:rFonts w:hint="eastAsia"/>
        </w:rPr>
        <w:t>华东政法大学</w:t>
      </w:r>
      <w:r>
        <w:rPr>
          <w:rFonts w:hint="eastAsia"/>
        </w:rPr>
        <w:t xml:space="preserve">                          111</w:t>
      </w:r>
    </w:p>
    <w:p w14:paraId="2A03061C" w14:textId="77777777" w:rsidR="00C5651B" w:rsidRDefault="00C5651B" w:rsidP="00C5651B">
      <w:pPr>
        <w:rPr>
          <w:rFonts w:hint="eastAsia"/>
        </w:rPr>
      </w:pPr>
      <w:r>
        <w:rPr>
          <w:rFonts w:hint="eastAsia"/>
        </w:rPr>
        <w:t>国外高校（含港澳台）</w:t>
      </w:r>
      <w:r>
        <w:rPr>
          <w:rFonts w:hint="eastAsia"/>
        </w:rPr>
        <w:t xml:space="preserve">                       78</w:t>
      </w:r>
    </w:p>
    <w:p w14:paraId="510E166B" w14:textId="77777777" w:rsidR="00C5651B" w:rsidRDefault="00C5651B" w:rsidP="00C5651B">
      <w:pPr>
        <w:rPr>
          <w:rFonts w:hint="eastAsia"/>
        </w:rPr>
      </w:pPr>
      <w:r>
        <w:rPr>
          <w:rFonts w:hint="eastAsia"/>
        </w:rPr>
        <w:t>中山大学</w:t>
      </w:r>
      <w:r>
        <w:rPr>
          <w:rFonts w:hint="eastAsia"/>
        </w:rPr>
        <w:t xml:space="preserve">                             70</w:t>
      </w:r>
    </w:p>
    <w:p w14:paraId="247EF432" w14:textId="77777777" w:rsidR="00C5651B" w:rsidRDefault="00C5651B" w:rsidP="00C5651B">
      <w:pPr>
        <w:rPr>
          <w:rFonts w:hint="eastAsia"/>
        </w:rPr>
      </w:pPr>
      <w:r>
        <w:rPr>
          <w:rFonts w:hint="eastAsia"/>
        </w:rPr>
        <w:t>中国政法大学</w:t>
      </w:r>
      <w:r>
        <w:rPr>
          <w:rFonts w:hint="eastAsia"/>
        </w:rPr>
        <w:t xml:space="preserve">                           68</w:t>
      </w:r>
    </w:p>
    <w:p w14:paraId="356AD62A" w14:textId="77777777" w:rsidR="00C5651B" w:rsidRDefault="00C5651B" w:rsidP="00C5651B">
      <w:pPr>
        <w:rPr>
          <w:rFonts w:hint="eastAsia"/>
        </w:rPr>
      </w:pPr>
      <w:r>
        <w:rPr>
          <w:rFonts w:hint="eastAsia"/>
        </w:rPr>
        <w:t>北京化工大学</w:t>
      </w:r>
      <w:r>
        <w:rPr>
          <w:rFonts w:hint="eastAsia"/>
        </w:rPr>
        <w:t xml:space="preserve">                           62</w:t>
      </w:r>
    </w:p>
    <w:p w14:paraId="5EA6E558" w14:textId="77777777" w:rsidR="00C5651B" w:rsidRDefault="00C5651B" w:rsidP="00C5651B">
      <w:pPr>
        <w:rPr>
          <w:rFonts w:hint="eastAsia"/>
        </w:rPr>
      </w:pPr>
      <w:r>
        <w:rPr>
          <w:rFonts w:hint="eastAsia"/>
        </w:rPr>
        <w:t>复旦大学</w:t>
      </w:r>
      <w:r>
        <w:rPr>
          <w:rFonts w:hint="eastAsia"/>
        </w:rPr>
        <w:t xml:space="preserve">                             62</w:t>
      </w:r>
    </w:p>
    <w:p w14:paraId="43B943E0" w14:textId="77777777" w:rsidR="00C5651B" w:rsidRDefault="00C5651B" w:rsidP="00C5651B">
      <w:pPr>
        <w:rPr>
          <w:rFonts w:hint="eastAsia"/>
        </w:rPr>
      </w:pPr>
      <w:r>
        <w:rPr>
          <w:rFonts w:hint="eastAsia"/>
        </w:rPr>
        <w:t>浙江大学</w:t>
      </w:r>
      <w:r>
        <w:rPr>
          <w:rFonts w:hint="eastAsia"/>
        </w:rPr>
        <w:t xml:space="preserve">                             62</w:t>
      </w:r>
    </w:p>
    <w:p w14:paraId="356DB939" w14:textId="77777777" w:rsidR="00C5651B" w:rsidRDefault="00C5651B" w:rsidP="00C5651B">
      <w:pPr>
        <w:rPr>
          <w:rFonts w:hint="eastAsia"/>
        </w:rPr>
      </w:pPr>
      <w:r>
        <w:rPr>
          <w:rFonts w:hint="eastAsia"/>
        </w:rPr>
        <w:t>北京林业大学</w:t>
      </w:r>
      <w:r>
        <w:rPr>
          <w:rFonts w:hint="eastAsia"/>
        </w:rPr>
        <w:t xml:space="preserve">                           58</w:t>
      </w:r>
    </w:p>
    <w:p w14:paraId="4D67992C" w14:textId="77777777" w:rsidR="00C5651B" w:rsidRDefault="00C5651B" w:rsidP="00C5651B">
      <w:pPr>
        <w:rPr>
          <w:rFonts w:hint="eastAsia"/>
        </w:rPr>
      </w:pPr>
      <w:r>
        <w:rPr>
          <w:rFonts w:hint="eastAsia"/>
        </w:rPr>
        <w:lastRenderedPageBreak/>
        <w:t>南开大学</w:t>
      </w:r>
      <w:r>
        <w:rPr>
          <w:rFonts w:hint="eastAsia"/>
        </w:rPr>
        <w:t xml:space="preserve">                             49</w:t>
      </w:r>
    </w:p>
    <w:p w14:paraId="1A6C022E" w14:textId="77777777" w:rsidR="00C5651B" w:rsidRDefault="00C5651B" w:rsidP="00C5651B">
      <w:pPr>
        <w:rPr>
          <w:rFonts w:hint="eastAsia"/>
        </w:rPr>
      </w:pPr>
      <w:r>
        <w:rPr>
          <w:rFonts w:hint="eastAsia"/>
        </w:rPr>
        <w:t>上海外国语大学</w:t>
      </w:r>
      <w:r>
        <w:rPr>
          <w:rFonts w:hint="eastAsia"/>
        </w:rPr>
        <w:t xml:space="preserve">                          42</w:t>
      </w:r>
    </w:p>
    <w:p w14:paraId="3C9C6658" w14:textId="77777777" w:rsidR="00C5651B" w:rsidRDefault="00C5651B" w:rsidP="00C5651B">
      <w:pPr>
        <w:rPr>
          <w:rFonts w:hint="eastAsia"/>
        </w:rPr>
      </w:pPr>
      <w:r>
        <w:rPr>
          <w:rFonts w:hint="eastAsia"/>
        </w:rPr>
        <w:t>武汉大学</w:t>
      </w:r>
      <w:r>
        <w:rPr>
          <w:rFonts w:hint="eastAsia"/>
        </w:rPr>
        <w:t xml:space="preserve">                             40</w:t>
      </w:r>
    </w:p>
    <w:p w14:paraId="570F0A52" w14:textId="77777777" w:rsidR="00C5651B" w:rsidRDefault="00C5651B" w:rsidP="00C5651B">
      <w:pPr>
        <w:rPr>
          <w:rFonts w:hint="eastAsia"/>
        </w:rPr>
      </w:pPr>
      <w:r>
        <w:rPr>
          <w:rFonts w:hint="eastAsia"/>
        </w:rPr>
        <w:t>哈尔滨工业大学（威海）</w:t>
      </w:r>
      <w:r>
        <w:rPr>
          <w:rFonts w:hint="eastAsia"/>
        </w:rPr>
        <w:t xml:space="preserve">                      37</w:t>
      </w:r>
    </w:p>
    <w:p w14:paraId="770BC926" w14:textId="77777777" w:rsidR="00C5651B" w:rsidRDefault="00C5651B">
      <w:pPr>
        <w:rPr>
          <w:rFonts w:hint="eastAsia"/>
        </w:rPr>
      </w:pPr>
    </w:p>
    <w:p w14:paraId="69A47810" w14:textId="700A7063" w:rsidR="00240B47" w:rsidRDefault="00240B47" w:rsidP="00240B47">
      <w:pPr>
        <w:pStyle w:val="1"/>
      </w:pPr>
      <w:r>
        <w:rPr>
          <w:rFonts w:hint="eastAsia"/>
        </w:rPr>
        <w:t>申请</w:t>
      </w:r>
      <w:r>
        <w:rPr>
          <w:rFonts w:hint="eastAsia"/>
        </w:rPr>
        <w:t>的学位</w:t>
      </w:r>
    </w:p>
    <w:p w14:paraId="659EE5E3" w14:textId="77777777" w:rsidR="00240B47" w:rsidRDefault="00240B47" w:rsidP="00240B47">
      <w:pPr>
        <w:rPr>
          <w:rFonts w:hint="eastAsia"/>
        </w:rPr>
      </w:pPr>
      <w:r>
        <w:rPr>
          <w:rFonts w:hint="eastAsia"/>
        </w:rPr>
        <w:t>这个是所有数据的结果：</w:t>
      </w:r>
    </w:p>
    <w:p w14:paraId="1B200E08" w14:textId="77777777" w:rsidR="00240B47" w:rsidRDefault="00240B47">
      <w:pPr>
        <w:rPr>
          <w:rFonts w:hint="eastAsia"/>
        </w:rPr>
      </w:pPr>
    </w:p>
    <w:p w14:paraId="5516FC30" w14:textId="77777777" w:rsidR="00240B47" w:rsidRDefault="00240B47" w:rsidP="00240B47">
      <w:r>
        <w:t>MA          2696</w:t>
      </w:r>
    </w:p>
    <w:p w14:paraId="6DD59254" w14:textId="77777777" w:rsidR="00240B47" w:rsidRDefault="00240B47" w:rsidP="00240B47">
      <w:r>
        <w:t>MS          2687</w:t>
      </w:r>
    </w:p>
    <w:p w14:paraId="355B9900" w14:textId="77777777" w:rsidR="00240B47" w:rsidRDefault="00240B47" w:rsidP="00240B47">
      <w:r>
        <w:t>PhD         2637</w:t>
      </w:r>
    </w:p>
    <w:p w14:paraId="160971D7" w14:textId="77777777" w:rsidR="00240B47" w:rsidRDefault="00240B47" w:rsidP="00240B47">
      <w:r>
        <w:t>LLM         2374</w:t>
      </w:r>
    </w:p>
    <w:p w14:paraId="0360FA9C" w14:textId="77777777" w:rsidR="00240B47" w:rsidRDefault="00240B47" w:rsidP="00240B47">
      <w:r>
        <w:t>JD           347</w:t>
      </w:r>
    </w:p>
    <w:p w14:paraId="3A7ADA4F" w14:textId="77777777" w:rsidR="00240B47" w:rsidRDefault="00240B47" w:rsidP="00240B47">
      <w:r>
        <w:t>MLA          247</w:t>
      </w:r>
    </w:p>
    <w:p w14:paraId="1615E5EA" w14:textId="77777777" w:rsidR="00240B47" w:rsidRDefault="00240B47" w:rsidP="00240B47">
      <w:r>
        <w:t>MEd          226</w:t>
      </w:r>
    </w:p>
    <w:p w14:paraId="6121F3FC" w14:textId="77777777" w:rsidR="00240B47" w:rsidRDefault="00240B47" w:rsidP="00240B47">
      <w:pPr>
        <w:rPr>
          <w:rFonts w:hint="eastAsia"/>
        </w:rPr>
      </w:pPr>
      <w:r>
        <w:rPr>
          <w:rFonts w:hint="eastAsia"/>
        </w:rPr>
        <w:t>其它</w:t>
      </w:r>
      <w:r>
        <w:rPr>
          <w:rFonts w:hint="eastAsia"/>
        </w:rPr>
        <w:t xml:space="preserve">            91</w:t>
      </w:r>
    </w:p>
    <w:p w14:paraId="6E99EA4D" w14:textId="77777777" w:rsidR="00240B47" w:rsidRDefault="00240B47" w:rsidP="00240B47">
      <w:proofErr w:type="spellStart"/>
      <w:r>
        <w:t>Meng</w:t>
      </w:r>
      <w:proofErr w:type="spellEnd"/>
      <w:r>
        <w:t xml:space="preserve">          88</w:t>
      </w:r>
    </w:p>
    <w:p w14:paraId="21BE916C" w14:textId="77777777" w:rsidR="00240B47" w:rsidRDefault="00240B47" w:rsidP="00240B47">
      <w:r>
        <w:t>MPP           81</w:t>
      </w:r>
    </w:p>
    <w:p w14:paraId="26DDA30B" w14:textId="77777777" w:rsidR="00240B47" w:rsidRDefault="00240B47" w:rsidP="00240B47">
      <w:r>
        <w:t>MPH           70</w:t>
      </w:r>
    </w:p>
    <w:p w14:paraId="1FC4A96D" w14:textId="77777777" w:rsidR="00240B47" w:rsidRDefault="00240B47" w:rsidP="00240B47">
      <w:r>
        <w:t>MPA           65</w:t>
      </w:r>
    </w:p>
    <w:p w14:paraId="56A47890" w14:textId="77777777" w:rsidR="00240B47" w:rsidRDefault="00240B47" w:rsidP="00240B47">
      <w:proofErr w:type="spellStart"/>
      <w:r>
        <w:t>M.Arch</w:t>
      </w:r>
      <w:proofErr w:type="spellEnd"/>
      <w:r>
        <w:t xml:space="preserve">        51</w:t>
      </w:r>
    </w:p>
    <w:p w14:paraId="7EB20E77" w14:textId="77777777" w:rsidR="00240B47" w:rsidRDefault="00240B47" w:rsidP="00240B47">
      <w:r>
        <w:t>MFA           38</w:t>
      </w:r>
    </w:p>
    <w:p w14:paraId="0FE1E97D" w14:textId="77777777" w:rsidR="00240B47" w:rsidRDefault="00240B47" w:rsidP="00240B47">
      <w:r>
        <w:lastRenderedPageBreak/>
        <w:t>MPhil         37</w:t>
      </w:r>
    </w:p>
    <w:p w14:paraId="68C7166E" w14:textId="77777777" w:rsidR="00240B47" w:rsidRDefault="00240B47" w:rsidP="00240B47">
      <w:r>
        <w:t>Masters       32</w:t>
      </w:r>
    </w:p>
    <w:p w14:paraId="38B478BE" w14:textId="77777777" w:rsidR="00240B47" w:rsidRDefault="00240B47" w:rsidP="00240B47">
      <w:proofErr w:type="spellStart"/>
      <w:r>
        <w:t>MArch</w:t>
      </w:r>
      <w:proofErr w:type="spellEnd"/>
      <w:r>
        <w:t xml:space="preserve">         31</w:t>
      </w:r>
    </w:p>
    <w:p w14:paraId="7E88D162" w14:textId="77777777" w:rsidR="00240B47" w:rsidRDefault="00240B47" w:rsidP="00240B47">
      <w:r>
        <w:t>MSW           26</w:t>
      </w:r>
    </w:p>
    <w:p w14:paraId="61D59DED" w14:textId="77777777" w:rsidR="00240B47" w:rsidRDefault="00240B47" w:rsidP="00240B47">
      <w:r>
        <w:t>March         21</w:t>
      </w:r>
    </w:p>
    <w:p w14:paraId="5B187AB7" w14:textId="77777777" w:rsidR="00240B47" w:rsidRDefault="00240B47" w:rsidP="00240B47">
      <w:r>
        <w:t>March2        21</w:t>
      </w:r>
    </w:p>
    <w:p w14:paraId="5528B4B7" w14:textId="77777777" w:rsidR="00240B47" w:rsidRDefault="00240B47" w:rsidP="00240B47">
      <w:r>
        <w:t>MArch2        17</w:t>
      </w:r>
    </w:p>
    <w:p w14:paraId="15A9C273" w14:textId="77777777" w:rsidR="00240B47" w:rsidRDefault="00240B47" w:rsidP="00240B47">
      <w:r>
        <w:t>BA            16</w:t>
      </w:r>
    </w:p>
    <w:p w14:paraId="2C9573D2" w14:textId="77777777" w:rsidR="00240B47" w:rsidRDefault="00240B47" w:rsidP="00240B47">
      <w:proofErr w:type="spellStart"/>
      <w:r>
        <w:t>mla</w:t>
      </w:r>
      <w:proofErr w:type="spellEnd"/>
      <w:r>
        <w:t xml:space="preserve">           15</w:t>
      </w:r>
    </w:p>
    <w:p w14:paraId="7C89020C" w14:textId="77777777" w:rsidR="00240B47" w:rsidRDefault="00240B47" w:rsidP="00240B47">
      <w:r>
        <w:t>MLA I         15</w:t>
      </w:r>
    </w:p>
    <w:p w14:paraId="2F20807E" w14:textId="77777777" w:rsidR="00240B47" w:rsidRDefault="00240B47" w:rsidP="00240B47">
      <w:proofErr w:type="spellStart"/>
      <w:r>
        <w:t>MArch</w:t>
      </w:r>
      <w:proofErr w:type="spellEnd"/>
      <w:r>
        <w:t xml:space="preserve"> 2       14</w:t>
      </w:r>
    </w:p>
    <w:p w14:paraId="0CEE3E9D" w14:textId="77777777" w:rsidR="00240B47" w:rsidRDefault="00240B47" w:rsidP="00240B47">
      <w:r>
        <w:t>March 1       12</w:t>
      </w:r>
    </w:p>
    <w:p w14:paraId="2AE4C289" w14:textId="77777777" w:rsidR="00240B47" w:rsidRDefault="00240B47" w:rsidP="00240B47">
      <w:r>
        <w:t>MLA II        10</w:t>
      </w:r>
    </w:p>
    <w:p w14:paraId="2507CFC6" w14:textId="77777777" w:rsidR="00240B47" w:rsidRDefault="00240B47" w:rsidP="00240B47">
      <w:r>
        <w:t>bachelor      10</w:t>
      </w:r>
    </w:p>
    <w:p w14:paraId="37BA95C7" w14:textId="77777777" w:rsidR="00240B47" w:rsidRDefault="00240B47" w:rsidP="00240B47">
      <w:r>
        <w:t>MARCH         10</w:t>
      </w:r>
    </w:p>
    <w:p w14:paraId="5B866725" w14:textId="0C10CBA3" w:rsidR="00240B47" w:rsidRDefault="00240B47" w:rsidP="00240B47">
      <w:pPr>
        <w:rPr>
          <w:rFonts w:hint="eastAsia"/>
        </w:rPr>
      </w:pPr>
      <w:r>
        <w:t>MUP            8</w:t>
      </w:r>
    </w:p>
    <w:p w14:paraId="37C708AC" w14:textId="77777777" w:rsidR="00240B47" w:rsidRDefault="00240B47">
      <w:pPr>
        <w:rPr>
          <w:rFonts w:hint="eastAsia"/>
        </w:rPr>
      </w:pPr>
    </w:p>
    <w:p w14:paraId="57CFBA8D" w14:textId="6F960272" w:rsidR="0098263C" w:rsidRDefault="0098263C" w:rsidP="0098263C">
      <w:pPr>
        <w:pStyle w:val="1"/>
      </w:pPr>
      <w:r>
        <w:rPr>
          <w:rFonts w:hint="eastAsia"/>
        </w:rPr>
        <w:t>申请的</w:t>
      </w:r>
      <w:r>
        <w:rPr>
          <w:rFonts w:hint="eastAsia"/>
        </w:rPr>
        <w:t>专业</w:t>
      </w:r>
    </w:p>
    <w:p w14:paraId="5734A03E" w14:textId="7283E106" w:rsidR="0098263C" w:rsidRDefault="0098263C" w:rsidP="0098263C">
      <w:pPr>
        <w:rPr>
          <w:rFonts w:hint="eastAsia"/>
        </w:rPr>
      </w:pPr>
      <w:r>
        <w:rPr>
          <w:rFonts w:hint="eastAsia"/>
        </w:rPr>
        <w:t>这个是所有数据的</w:t>
      </w:r>
      <w:r>
        <w:rPr>
          <w:rFonts w:hint="eastAsia"/>
        </w:rPr>
        <w:t>申请专业的前三十</w:t>
      </w:r>
      <w:r>
        <w:rPr>
          <w:rFonts w:hint="eastAsia"/>
        </w:rPr>
        <w:t>：</w:t>
      </w:r>
    </w:p>
    <w:p w14:paraId="443A2F98" w14:textId="77777777" w:rsidR="0098263C" w:rsidRDefault="0098263C">
      <w:pPr>
        <w:rPr>
          <w:rFonts w:hint="eastAsia"/>
        </w:rPr>
      </w:pPr>
    </w:p>
    <w:p w14:paraId="779A4E32" w14:textId="77777777" w:rsidR="0098263C" w:rsidRDefault="0098263C" w:rsidP="0098263C">
      <w:r>
        <w:t>Law                                       1669</w:t>
      </w:r>
    </w:p>
    <w:p w14:paraId="75B6B9EA" w14:textId="77777777" w:rsidR="0098263C" w:rsidRDefault="0098263C" w:rsidP="0098263C">
      <w:r>
        <w:t>Economics and Econometrics                 892</w:t>
      </w:r>
    </w:p>
    <w:p w14:paraId="7E07399E" w14:textId="77777777" w:rsidR="0098263C" w:rsidRDefault="0098263C" w:rsidP="0098263C">
      <w:r>
        <w:t>Architecture                               573</w:t>
      </w:r>
    </w:p>
    <w:p w14:paraId="763A6D16" w14:textId="77777777" w:rsidR="0098263C" w:rsidRDefault="0098263C" w:rsidP="0098263C">
      <w:r>
        <w:t>Chemistry                                  499</w:t>
      </w:r>
    </w:p>
    <w:p w14:paraId="3A77ED96" w14:textId="77777777" w:rsidR="0098263C" w:rsidRDefault="0098263C" w:rsidP="0098263C">
      <w:r>
        <w:lastRenderedPageBreak/>
        <w:t>Landscape Architecture                     415</w:t>
      </w:r>
    </w:p>
    <w:p w14:paraId="25E2726E" w14:textId="77777777" w:rsidR="0098263C" w:rsidRDefault="0098263C" w:rsidP="0098263C">
      <w:r>
        <w:t>US Law                                     382</w:t>
      </w:r>
    </w:p>
    <w:p w14:paraId="7B4C9EC1" w14:textId="77777777" w:rsidR="0098263C" w:rsidRDefault="0098263C" w:rsidP="0098263C">
      <w:r>
        <w:t>Mechanical Engineering                     263</w:t>
      </w:r>
    </w:p>
    <w:p w14:paraId="4573462D" w14:textId="77777777" w:rsidR="0098263C" w:rsidRDefault="0098263C" w:rsidP="0098263C">
      <w:r>
        <w:t>Chemical Engineering                       260</w:t>
      </w:r>
    </w:p>
    <w:p w14:paraId="7258141F" w14:textId="77777777" w:rsidR="0098263C" w:rsidRDefault="0098263C" w:rsidP="0098263C">
      <w:r>
        <w:t>Electrical and Electronics Engineering     235</w:t>
      </w:r>
    </w:p>
    <w:p w14:paraId="3808D90E" w14:textId="77777777" w:rsidR="0098263C" w:rsidRDefault="0098263C" w:rsidP="0098263C">
      <w:r>
        <w:t>Computer Science                           215</w:t>
      </w:r>
    </w:p>
    <w:p w14:paraId="467BC839" w14:textId="77777777" w:rsidR="0098263C" w:rsidRDefault="0098263C" w:rsidP="0098263C">
      <w:r>
        <w:t>Statistics                                 213</w:t>
      </w:r>
    </w:p>
    <w:p w14:paraId="15BD2041" w14:textId="77777777" w:rsidR="0098263C" w:rsidRDefault="0098263C" w:rsidP="0098263C">
      <w:r>
        <w:t>LLM                                        157</w:t>
      </w:r>
    </w:p>
    <w:p w14:paraId="138B2686" w14:textId="77777777" w:rsidR="0098263C" w:rsidRDefault="0098263C" w:rsidP="0098263C">
      <w:r>
        <w:t>Public Policy Analysis                     151</w:t>
      </w:r>
    </w:p>
    <w:p w14:paraId="5C518C0A" w14:textId="77777777" w:rsidR="0098263C" w:rsidRDefault="0098263C" w:rsidP="0098263C">
      <w:r>
        <w:t>Public Administration                      148</w:t>
      </w:r>
    </w:p>
    <w:p w14:paraId="3F763FAA" w14:textId="77777777" w:rsidR="0098263C" w:rsidRDefault="0098263C" w:rsidP="0098263C">
      <w:r>
        <w:t>Civil Engineering                          148</w:t>
      </w:r>
    </w:p>
    <w:p w14:paraId="3675230B" w14:textId="77777777" w:rsidR="0098263C" w:rsidRDefault="0098263C" w:rsidP="0098263C">
      <w:r>
        <w:t>Environmental Engineering                  146</w:t>
      </w:r>
    </w:p>
    <w:p w14:paraId="46CE1F02" w14:textId="77777777" w:rsidR="0098263C" w:rsidRDefault="0098263C" w:rsidP="0098263C">
      <w:r>
        <w:t>Economics                                  126</w:t>
      </w:r>
    </w:p>
    <w:p w14:paraId="6C886A8A" w14:textId="77777777" w:rsidR="0098263C" w:rsidRDefault="0098263C" w:rsidP="0098263C">
      <w:r>
        <w:t>Materials Engineering                      122</w:t>
      </w:r>
    </w:p>
    <w:p w14:paraId="486C0FAB" w14:textId="77777777" w:rsidR="0098263C" w:rsidRDefault="0098263C" w:rsidP="0098263C">
      <w:r>
        <w:t>East Asian Languages and Literatures       116</w:t>
      </w:r>
    </w:p>
    <w:p w14:paraId="74A1DD5F" w14:textId="77777777" w:rsidR="0098263C" w:rsidRDefault="0098263C" w:rsidP="0098263C">
      <w:pPr>
        <w:rPr>
          <w:rFonts w:hint="eastAsia"/>
        </w:rPr>
      </w:pPr>
      <w:r>
        <w:rPr>
          <w:rFonts w:hint="eastAsia"/>
        </w:rPr>
        <w:t>法学</w:t>
      </w:r>
      <w:r>
        <w:rPr>
          <w:rFonts w:hint="eastAsia"/>
        </w:rPr>
        <w:t xml:space="preserve">                                         112</w:t>
      </w:r>
    </w:p>
    <w:p w14:paraId="00B685F1" w14:textId="77777777" w:rsidR="0098263C" w:rsidRDefault="0098263C" w:rsidP="0098263C">
      <w:r>
        <w:t>Teaching English as a Second Language      107</w:t>
      </w:r>
    </w:p>
    <w:p w14:paraId="753D2EE9" w14:textId="77777777" w:rsidR="0098263C" w:rsidRDefault="0098263C" w:rsidP="0098263C">
      <w:r>
        <w:t>Journalism                                  97</w:t>
      </w:r>
    </w:p>
    <w:p w14:paraId="473DA1F9" w14:textId="77777777" w:rsidR="0098263C" w:rsidRDefault="0098263C" w:rsidP="0098263C">
      <w:r>
        <w:t>Industrial Engineering                      90</w:t>
      </w:r>
    </w:p>
    <w:p w14:paraId="227BA01B" w14:textId="77777777" w:rsidR="0098263C" w:rsidRDefault="0098263C" w:rsidP="0098263C">
      <w:r>
        <w:t>Urban, Community and Regional Planning      83</w:t>
      </w:r>
    </w:p>
    <w:p w14:paraId="7BB9ECB1" w14:textId="77777777" w:rsidR="0098263C" w:rsidRDefault="0098263C" w:rsidP="0098263C">
      <w:r>
        <w:t>Materials Science                           71</w:t>
      </w:r>
    </w:p>
    <w:p w14:paraId="26BA4E0B" w14:textId="77777777" w:rsidR="0098263C" w:rsidRDefault="0098263C" w:rsidP="0098263C">
      <w:r>
        <w:t>Finance                                     71</w:t>
      </w:r>
    </w:p>
    <w:p w14:paraId="5450CCB1" w14:textId="77777777" w:rsidR="0098263C" w:rsidRDefault="0098263C" w:rsidP="0098263C">
      <w:r>
        <w:t>Public Relations                            67</w:t>
      </w:r>
    </w:p>
    <w:p w14:paraId="3AC99431" w14:textId="77777777" w:rsidR="0098263C" w:rsidRDefault="0098263C" w:rsidP="0098263C">
      <w:r>
        <w:t>Agricultural Economics                      64</w:t>
      </w:r>
    </w:p>
    <w:p w14:paraId="6246F93C" w14:textId="77777777" w:rsidR="0098263C" w:rsidRDefault="0098263C" w:rsidP="0098263C">
      <w:r>
        <w:t>Biochemistry and Molecular Biology          54</w:t>
      </w:r>
    </w:p>
    <w:p w14:paraId="485C9658" w14:textId="57D4600B" w:rsidR="0098263C" w:rsidRDefault="0098263C" w:rsidP="0098263C">
      <w:pPr>
        <w:rPr>
          <w:rFonts w:hint="eastAsia"/>
        </w:rPr>
      </w:pPr>
      <w:r>
        <w:lastRenderedPageBreak/>
        <w:t>Other                                       54</w:t>
      </w:r>
    </w:p>
    <w:p w14:paraId="0740B0EA" w14:textId="77777777" w:rsidR="0098263C" w:rsidRDefault="0098263C">
      <w:pPr>
        <w:rPr>
          <w:rFonts w:hint="eastAsia"/>
        </w:rPr>
      </w:pPr>
    </w:p>
    <w:p w14:paraId="289AB5D0" w14:textId="77777777" w:rsidR="00243294" w:rsidRDefault="00243294">
      <w:pPr>
        <w:rPr>
          <w:rFonts w:hint="eastAsia"/>
        </w:rPr>
      </w:pPr>
    </w:p>
    <w:p w14:paraId="25AF3D94" w14:textId="1075E9D9" w:rsidR="00243294" w:rsidRDefault="00243294" w:rsidP="00243294">
      <w:pPr>
        <w:pStyle w:val="1"/>
      </w:pPr>
      <w:r>
        <w:rPr>
          <w:rFonts w:hint="eastAsia"/>
        </w:rPr>
        <w:t>申请</w:t>
      </w:r>
      <w:r>
        <w:rPr>
          <w:rFonts w:hint="eastAsia"/>
        </w:rPr>
        <w:t>者的本科专业</w:t>
      </w:r>
    </w:p>
    <w:p w14:paraId="4EDA0AFD" w14:textId="77777777" w:rsidR="00243294" w:rsidRDefault="00243294" w:rsidP="00243294">
      <w:pPr>
        <w:rPr>
          <w:rFonts w:hint="eastAsia"/>
        </w:rPr>
      </w:pPr>
      <w:r>
        <w:rPr>
          <w:rFonts w:hint="eastAsia"/>
        </w:rPr>
        <w:t>这个是所有数据的申请专业的前三十：</w:t>
      </w:r>
    </w:p>
    <w:p w14:paraId="523DBE02" w14:textId="77777777" w:rsidR="00243294" w:rsidRDefault="00243294">
      <w:pPr>
        <w:rPr>
          <w:rFonts w:hint="eastAsia"/>
        </w:rPr>
      </w:pPr>
    </w:p>
    <w:p w14:paraId="245DB21B" w14:textId="77777777" w:rsidR="00243294" w:rsidRDefault="00243294" w:rsidP="00243294"/>
    <w:p w14:paraId="3986689C" w14:textId="77777777" w:rsidR="00243294" w:rsidRDefault="00243294" w:rsidP="00243294">
      <w:pPr>
        <w:rPr>
          <w:rFonts w:hint="eastAsia"/>
        </w:rPr>
      </w:pPr>
      <w:r>
        <w:rPr>
          <w:rFonts w:hint="eastAsia"/>
        </w:rPr>
        <w:t>法学</w:t>
      </w:r>
      <w:r>
        <w:rPr>
          <w:rFonts w:hint="eastAsia"/>
        </w:rPr>
        <w:t xml:space="preserve">                     1697</w:t>
      </w:r>
    </w:p>
    <w:p w14:paraId="7468085A" w14:textId="77777777" w:rsidR="00243294" w:rsidRDefault="00243294" w:rsidP="00243294">
      <w:pPr>
        <w:rPr>
          <w:rFonts w:hint="eastAsia"/>
        </w:rPr>
      </w:pPr>
      <w:r>
        <w:rPr>
          <w:rFonts w:hint="eastAsia"/>
        </w:rPr>
        <w:t>经济学</w:t>
      </w:r>
      <w:r>
        <w:rPr>
          <w:rFonts w:hint="eastAsia"/>
        </w:rPr>
        <w:t xml:space="preserve">                     401</w:t>
      </w:r>
    </w:p>
    <w:p w14:paraId="5615632C" w14:textId="77777777" w:rsidR="00243294" w:rsidRDefault="00243294" w:rsidP="00243294">
      <w:pPr>
        <w:rPr>
          <w:rFonts w:hint="eastAsia"/>
        </w:rPr>
      </w:pPr>
      <w:r>
        <w:rPr>
          <w:rFonts w:hint="eastAsia"/>
        </w:rPr>
        <w:t>建筑学</w:t>
      </w:r>
      <w:r>
        <w:rPr>
          <w:rFonts w:hint="eastAsia"/>
        </w:rPr>
        <w:t xml:space="preserve">                     325</w:t>
      </w:r>
    </w:p>
    <w:p w14:paraId="0D8A8034" w14:textId="77777777" w:rsidR="00243294" w:rsidRDefault="00243294" w:rsidP="00243294">
      <w:pPr>
        <w:rPr>
          <w:rFonts w:hint="eastAsia"/>
        </w:rPr>
      </w:pPr>
      <w:r>
        <w:rPr>
          <w:rFonts w:hint="eastAsia"/>
        </w:rPr>
        <w:t>英语</w:t>
      </w:r>
      <w:r>
        <w:rPr>
          <w:rFonts w:hint="eastAsia"/>
        </w:rPr>
        <w:t xml:space="preserve">                      264</w:t>
      </w:r>
    </w:p>
    <w:p w14:paraId="15650FFA" w14:textId="77777777" w:rsidR="00243294" w:rsidRDefault="00243294" w:rsidP="00243294">
      <w:pPr>
        <w:rPr>
          <w:rFonts w:hint="eastAsia"/>
        </w:rPr>
      </w:pPr>
      <w:r>
        <w:rPr>
          <w:rFonts w:hint="eastAsia"/>
        </w:rPr>
        <w:t>化学</w:t>
      </w:r>
      <w:r>
        <w:rPr>
          <w:rFonts w:hint="eastAsia"/>
        </w:rPr>
        <w:t xml:space="preserve">                      226</w:t>
      </w:r>
    </w:p>
    <w:p w14:paraId="6122AF6D" w14:textId="77777777" w:rsidR="00243294" w:rsidRDefault="00243294" w:rsidP="00243294">
      <w:pPr>
        <w:rPr>
          <w:rFonts w:hint="eastAsia"/>
        </w:rPr>
      </w:pPr>
      <w:r>
        <w:rPr>
          <w:rFonts w:hint="eastAsia"/>
        </w:rPr>
        <w:t>法律</w:t>
      </w:r>
      <w:r>
        <w:rPr>
          <w:rFonts w:hint="eastAsia"/>
        </w:rPr>
        <w:t xml:space="preserve">                      217</w:t>
      </w:r>
    </w:p>
    <w:p w14:paraId="0AB0DEFD" w14:textId="77777777" w:rsidR="00243294" w:rsidRDefault="00243294" w:rsidP="00243294">
      <w:pPr>
        <w:rPr>
          <w:rFonts w:hint="eastAsia"/>
        </w:rPr>
      </w:pPr>
      <w:r>
        <w:rPr>
          <w:rFonts w:hint="eastAsia"/>
        </w:rPr>
        <w:t>园林</w:t>
      </w:r>
      <w:r>
        <w:rPr>
          <w:rFonts w:hint="eastAsia"/>
        </w:rPr>
        <w:t xml:space="preserve">                      203</w:t>
      </w:r>
    </w:p>
    <w:p w14:paraId="3E674316" w14:textId="77777777" w:rsidR="00243294" w:rsidRDefault="00243294" w:rsidP="00243294">
      <w:pPr>
        <w:rPr>
          <w:rFonts w:hint="eastAsia"/>
        </w:rPr>
      </w:pPr>
      <w:r>
        <w:rPr>
          <w:rFonts w:hint="eastAsia"/>
        </w:rPr>
        <w:t>城市规划</w:t>
      </w:r>
      <w:r>
        <w:rPr>
          <w:rFonts w:hint="eastAsia"/>
        </w:rPr>
        <w:t xml:space="preserve">                    143</w:t>
      </w:r>
    </w:p>
    <w:p w14:paraId="1A857F28" w14:textId="77777777" w:rsidR="00243294" w:rsidRDefault="00243294" w:rsidP="00243294">
      <w:pPr>
        <w:rPr>
          <w:rFonts w:hint="eastAsia"/>
        </w:rPr>
      </w:pPr>
      <w:r>
        <w:rPr>
          <w:rFonts w:hint="eastAsia"/>
        </w:rPr>
        <w:t>国际经济法</w:t>
      </w:r>
      <w:r>
        <w:rPr>
          <w:rFonts w:hint="eastAsia"/>
        </w:rPr>
        <w:t xml:space="preserve">                   114</w:t>
      </w:r>
    </w:p>
    <w:p w14:paraId="0E6BE50C" w14:textId="77777777" w:rsidR="00243294" w:rsidRDefault="00243294" w:rsidP="00243294">
      <w:pPr>
        <w:rPr>
          <w:rFonts w:hint="eastAsia"/>
        </w:rPr>
      </w:pPr>
      <w:r>
        <w:rPr>
          <w:rFonts w:hint="eastAsia"/>
        </w:rPr>
        <w:t>经济</w:t>
      </w:r>
      <w:r>
        <w:rPr>
          <w:rFonts w:hint="eastAsia"/>
        </w:rPr>
        <w:t xml:space="preserve">                      108</w:t>
      </w:r>
    </w:p>
    <w:p w14:paraId="5C3EA3B9" w14:textId="77777777" w:rsidR="00243294" w:rsidRDefault="00243294" w:rsidP="00243294">
      <w:pPr>
        <w:rPr>
          <w:rFonts w:hint="eastAsia"/>
        </w:rPr>
      </w:pPr>
      <w:r>
        <w:rPr>
          <w:rFonts w:hint="eastAsia"/>
        </w:rPr>
        <w:t>国际经济与贸易</w:t>
      </w:r>
      <w:r>
        <w:rPr>
          <w:rFonts w:hint="eastAsia"/>
        </w:rPr>
        <w:t xml:space="preserve">                 106</w:t>
      </w:r>
    </w:p>
    <w:p w14:paraId="6A1BCA0B" w14:textId="77777777" w:rsidR="00243294" w:rsidRDefault="00243294" w:rsidP="00243294">
      <w:pPr>
        <w:rPr>
          <w:rFonts w:hint="eastAsia"/>
        </w:rPr>
      </w:pPr>
      <w:r>
        <w:rPr>
          <w:rFonts w:hint="eastAsia"/>
        </w:rPr>
        <w:t>环境工程</w:t>
      </w:r>
      <w:r>
        <w:rPr>
          <w:rFonts w:hint="eastAsia"/>
        </w:rPr>
        <w:t xml:space="preserve">                    105</w:t>
      </w:r>
    </w:p>
    <w:p w14:paraId="47230008" w14:textId="77777777" w:rsidR="00243294" w:rsidRDefault="00243294" w:rsidP="00243294">
      <w:pPr>
        <w:rPr>
          <w:rFonts w:hint="eastAsia"/>
        </w:rPr>
      </w:pPr>
      <w:r>
        <w:rPr>
          <w:rFonts w:hint="eastAsia"/>
        </w:rPr>
        <w:t>建筑</w:t>
      </w:r>
      <w:r>
        <w:rPr>
          <w:rFonts w:hint="eastAsia"/>
        </w:rPr>
        <w:t xml:space="preserve">                      102</w:t>
      </w:r>
    </w:p>
    <w:p w14:paraId="24C50C4C" w14:textId="77777777" w:rsidR="00243294" w:rsidRDefault="00243294" w:rsidP="00243294">
      <w:pPr>
        <w:rPr>
          <w:rFonts w:hint="eastAsia"/>
        </w:rPr>
      </w:pPr>
      <w:r>
        <w:rPr>
          <w:rFonts w:hint="eastAsia"/>
        </w:rPr>
        <w:lastRenderedPageBreak/>
        <w:t>土木工程</w:t>
      </w:r>
      <w:r>
        <w:rPr>
          <w:rFonts w:hint="eastAsia"/>
        </w:rPr>
        <w:t xml:space="preserve">                    101</w:t>
      </w:r>
    </w:p>
    <w:p w14:paraId="36758DD6" w14:textId="77777777" w:rsidR="00243294" w:rsidRDefault="00243294" w:rsidP="00243294">
      <w:pPr>
        <w:rPr>
          <w:rFonts w:hint="eastAsia"/>
        </w:rPr>
      </w:pPr>
      <w:r>
        <w:rPr>
          <w:rFonts w:hint="eastAsia"/>
        </w:rPr>
        <w:t>化学工程与工艺</w:t>
      </w:r>
      <w:r>
        <w:rPr>
          <w:rFonts w:hint="eastAsia"/>
        </w:rPr>
        <w:t xml:space="preserve">                  92</w:t>
      </w:r>
    </w:p>
    <w:p w14:paraId="56CF167E" w14:textId="77777777" w:rsidR="00243294" w:rsidRDefault="00243294" w:rsidP="00243294">
      <w:pPr>
        <w:rPr>
          <w:rFonts w:hint="eastAsia"/>
        </w:rPr>
      </w:pPr>
      <w:r>
        <w:rPr>
          <w:rFonts w:hint="eastAsia"/>
        </w:rPr>
        <w:t>新闻学</w:t>
      </w:r>
      <w:r>
        <w:rPr>
          <w:rFonts w:hint="eastAsia"/>
        </w:rPr>
        <w:t xml:space="preserve">                      83</w:t>
      </w:r>
    </w:p>
    <w:p w14:paraId="619ED21D" w14:textId="77777777" w:rsidR="00243294" w:rsidRDefault="00243294" w:rsidP="00243294">
      <w:pPr>
        <w:rPr>
          <w:rFonts w:hint="eastAsia"/>
        </w:rPr>
      </w:pPr>
      <w:r>
        <w:rPr>
          <w:rFonts w:hint="eastAsia"/>
        </w:rPr>
        <w:t>英语语言文学</w:t>
      </w:r>
      <w:r>
        <w:rPr>
          <w:rFonts w:hint="eastAsia"/>
        </w:rPr>
        <w:t xml:space="preserve">                   83</w:t>
      </w:r>
    </w:p>
    <w:p w14:paraId="24EF836B" w14:textId="77777777" w:rsidR="00243294" w:rsidRDefault="00243294" w:rsidP="00243294">
      <w:pPr>
        <w:rPr>
          <w:rFonts w:hint="eastAsia"/>
        </w:rPr>
      </w:pPr>
      <w:r>
        <w:rPr>
          <w:rFonts w:hint="eastAsia"/>
        </w:rPr>
        <w:t>高分子材料与工程</w:t>
      </w:r>
      <w:r>
        <w:rPr>
          <w:rFonts w:hint="eastAsia"/>
        </w:rPr>
        <w:t xml:space="preserve">                 81</w:t>
      </w:r>
    </w:p>
    <w:p w14:paraId="13917465" w14:textId="77777777" w:rsidR="00243294" w:rsidRDefault="00243294" w:rsidP="00243294">
      <w:pPr>
        <w:rPr>
          <w:rFonts w:hint="eastAsia"/>
        </w:rPr>
      </w:pPr>
      <w:r>
        <w:rPr>
          <w:rFonts w:hint="eastAsia"/>
        </w:rPr>
        <w:t>汉语言文学</w:t>
      </w:r>
      <w:r>
        <w:rPr>
          <w:rFonts w:hint="eastAsia"/>
        </w:rPr>
        <w:t xml:space="preserve">                    80</w:t>
      </w:r>
    </w:p>
    <w:p w14:paraId="4E2AF5F8" w14:textId="77777777" w:rsidR="00243294" w:rsidRDefault="00243294" w:rsidP="00243294">
      <w:r>
        <w:t>Chemistry                79</w:t>
      </w:r>
    </w:p>
    <w:p w14:paraId="612B1C89" w14:textId="77777777" w:rsidR="00243294" w:rsidRDefault="00243294" w:rsidP="00243294">
      <w:r>
        <w:t>EE                       76</w:t>
      </w:r>
    </w:p>
    <w:p w14:paraId="4DF28DC2" w14:textId="77777777" w:rsidR="00243294" w:rsidRDefault="00243294" w:rsidP="00243294">
      <w:pPr>
        <w:rPr>
          <w:rFonts w:hint="eastAsia"/>
        </w:rPr>
      </w:pPr>
      <w:r>
        <w:rPr>
          <w:rFonts w:hint="eastAsia"/>
        </w:rPr>
        <w:t>药学</w:t>
      </w:r>
      <w:r>
        <w:rPr>
          <w:rFonts w:hint="eastAsia"/>
        </w:rPr>
        <w:t xml:space="preserve">                       73</w:t>
      </w:r>
    </w:p>
    <w:p w14:paraId="6D352B15" w14:textId="77777777" w:rsidR="00243294" w:rsidRDefault="00243294" w:rsidP="00243294">
      <w:pPr>
        <w:rPr>
          <w:rFonts w:hint="eastAsia"/>
        </w:rPr>
      </w:pPr>
      <w:r>
        <w:rPr>
          <w:rFonts w:hint="eastAsia"/>
        </w:rPr>
        <w:t>应用化学</w:t>
      </w:r>
      <w:r>
        <w:rPr>
          <w:rFonts w:hint="eastAsia"/>
        </w:rPr>
        <w:t xml:space="preserve">                     73</w:t>
      </w:r>
    </w:p>
    <w:p w14:paraId="2BC2BC24" w14:textId="77777777" w:rsidR="00243294" w:rsidRDefault="00243294" w:rsidP="00243294">
      <w:pPr>
        <w:rPr>
          <w:rFonts w:hint="eastAsia"/>
        </w:rPr>
      </w:pPr>
      <w:r>
        <w:rPr>
          <w:rFonts w:hint="eastAsia"/>
        </w:rPr>
        <w:t>新闻</w:t>
      </w:r>
      <w:r>
        <w:rPr>
          <w:rFonts w:hint="eastAsia"/>
        </w:rPr>
        <w:t xml:space="preserve">                       71</w:t>
      </w:r>
    </w:p>
    <w:p w14:paraId="68B88020" w14:textId="77777777" w:rsidR="00243294" w:rsidRDefault="00243294" w:rsidP="00243294">
      <w:pPr>
        <w:rPr>
          <w:rFonts w:hint="eastAsia"/>
        </w:rPr>
      </w:pPr>
      <w:r>
        <w:rPr>
          <w:rFonts w:hint="eastAsia"/>
        </w:rPr>
        <w:t>材料科学与工程</w:t>
      </w:r>
      <w:r>
        <w:rPr>
          <w:rFonts w:hint="eastAsia"/>
        </w:rPr>
        <w:t xml:space="preserve">                  66</w:t>
      </w:r>
    </w:p>
    <w:p w14:paraId="09183DAB" w14:textId="77777777" w:rsidR="00243294" w:rsidRDefault="00243294" w:rsidP="00243294">
      <w:pPr>
        <w:rPr>
          <w:rFonts w:hint="eastAsia"/>
        </w:rPr>
      </w:pPr>
      <w:r>
        <w:rPr>
          <w:rFonts w:hint="eastAsia"/>
        </w:rPr>
        <w:t>信息与计算科学</w:t>
      </w:r>
      <w:r>
        <w:rPr>
          <w:rFonts w:hint="eastAsia"/>
        </w:rPr>
        <w:t xml:space="preserve">                  65</w:t>
      </w:r>
    </w:p>
    <w:p w14:paraId="02028E22" w14:textId="77777777" w:rsidR="00243294" w:rsidRDefault="00243294" w:rsidP="00243294">
      <w:pPr>
        <w:rPr>
          <w:rFonts w:hint="eastAsia"/>
        </w:rPr>
      </w:pPr>
      <w:r>
        <w:rPr>
          <w:rFonts w:hint="eastAsia"/>
        </w:rPr>
        <w:t>自动化</w:t>
      </w:r>
      <w:r>
        <w:rPr>
          <w:rFonts w:hint="eastAsia"/>
        </w:rPr>
        <w:t xml:space="preserve">                      64</w:t>
      </w:r>
    </w:p>
    <w:p w14:paraId="37136CFE" w14:textId="77777777" w:rsidR="00243294" w:rsidRDefault="00243294" w:rsidP="00243294">
      <w:pPr>
        <w:rPr>
          <w:rFonts w:hint="eastAsia"/>
        </w:rPr>
      </w:pPr>
      <w:r>
        <w:rPr>
          <w:rFonts w:hint="eastAsia"/>
        </w:rPr>
        <w:t>经济学（第一学位）</w:t>
      </w:r>
      <w:r>
        <w:rPr>
          <w:rFonts w:hint="eastAsia"/>
        </w:rPr>
        <w:t>+</w:t>
      </w:r>
      <w:r>
        <w:rPr>
          <w:rFonts w:hint="eastAsia"/>
        </w:rPr>
        <w:t>应用数学（双学位）</w:t>
      </w:r>
      <w:r>
        <w:rPr>
          <w:rFonts w:hint="eastAsia"/>
        </w:rPr>
        <w:t xml:space="preserve">      63</w:t>
      </w:r>
    </w:p>
    <w:p w14:paraId="7F49206B" w14:textId="77777777" w:rsidR="00243294" w:rsidRDefault="00243294" w:rsidP="00243294">
      <w:pPr>
        <w:rPr>
          <w:rFonts w:hint="eastAsia"/>
        </w:rPr>
      </w:pPr>
      <w:r>
        <w:rPr>
          <w:rFonts w:hint="eastAsia"/>
        </w:rPr>
        <w:t>数学</w:t>
      </w:r>
      <w:r>
        <w:rPr>
          <w:rFonts w:hint="eastAsia"/>
        </w:rPr>
        <w:t xml:space="preserve">                       61</w:t>
      </w:r>
    </w:p>
    <w:p w14:paraId="1698E7BA" w14:textId="336D990A" w:rsidR="00243294" w:rsidRDefault="00243294" w:rsidP="00243294">
      <w:pPr>
        <w:rPr>
          <w:rFonts w:hint="eastAsia"/>
        </w:rPr>
      </w:pPr>
      <w:r>
        <w:rPr>
          <w:rFonts w:hint="eastAsia"/>
        </w:rPr>
        <w:t>对外汉语</w:t>
      </w:r>
      <w:r>
        <w:rPr>
          <w:rFonts w:hint="eastAsia"/>
        </w:rPr>
        <w:t xml:space="preserve">                     60</w:t>
      </w:r>
    </w:p>
    <w:p w14:paraId="02FE7F66" w14:textId="77777777" w:rsidR="00243294" w:rsidRDefault="00243294">
      <w:pPr>
        <w:rPr>
          <w:rFonts w:hint="eastAsia"/>
        </w:rPr>
      </w:pPr>
    </w:p>
    <w:p w14:paraId="65930BB5" w14:textId="47816C1A" w:rsidR="00513ED2" w:rsidRDefault="00513ED2" w:rsidP="00513ED2">
      <w:pPr>
        <w:pStyle w:val="1"/>
      </w:pPr>
      <w:r>
        <w:rPr>
          <w:rFonts w:hint="eastAsia"/>
        </w:rPr>
        <w:lastRenderedPageBreak/>
        <w:t>申请者的</w:t>
      </w:r>
      <w:r>
        <w:rPr>
          <w:rFonts w:hint="eastAsia"/>
        </w:rPr>
        <w:t>TOEFL</w:t>
      </w:r>
      <w:r>
        <w:rPr>
          <w:rFonts w:hint="eastAsia"/>
        </w:rPr>
        <w:t>成绩</w:t>
      </w:r>
    </w:p>
    <w:p w14:paraId="56070638" w14:textId="3F67D77D" w:rsidR="00895B21" w:rsidRDefault="00513ED2">
      <w:pPr>
        <w:rPr>
          <w:rFonts w:hint="eastAsia"/>
          <w:lang w:val="en-US"/>
        </w:rPr>
      </w:pPr>
      <w:r>
        <w:rPr>
          <w:rFonts w:hint="eastAsia"/>
          <w:lang w:val="en-US"/>
        </w:rPr>
        <w:t>这个是所有</w:t>
      </w:r>
      <w:r>
        <w:rPr>
          <w:rFonts w:hint="eastAsia"/>
          <w:lang w:val="en-US"/>
        </w:rPr>
        <w:t>TOEFL</w:t>
      </w:r>
      <w:r>
        <w:rPr>
          <w:rFonts w:hint="eastAsia"/>
          <w:lang w:val="en-US"/>
        </w:rPr>
        <w:t>成绩的散点图，由密度可知</w:t>
      </w:r>
      <w:proofErr w:type="spellStart"/>
      <w:r w:rsidR="00A45938">
        <w:rPr>
          <w:rFonts w:hint="eastAsia"/>
          <w:lang w:val="en-US"/>
        </w:rPr>
        <w:t>toefl</w:t>
      </w:r>
      <w:proofErr w:type="spellEnd"/>
      <w:r w:rsidR="00A45938">
        <w:rPr>
          <w:rFonts w:hint="eastAsia"/>
          <w:lang w:val="en-US"/>
        </w:rPr>
        <w:t>多少算好：</w:t>
      </w:r>
    </w:p>
    <w:p w14:paraId="287F86EC" w14:textId="7EDC90D8" w:rsidR="00A45938" w:rsidRDefault="00A45938">
      <w:pPr>
        <w:rPr>
          <w:rFonts w:hint="eastAsia"/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6EADA959" wp14:editId="4091CBD0">
            <wp:extent cx="5238750" cy="37788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6523C7F-5B10-4E77-A236-E912465B92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E2E1" w14:textId="77777777" w:rsidR="00A45938" w:rsidRDefault="00A45938">
      <w:pPr>
        <w:rPr>
          <w:lang w:val="en-US"/>
        </w:rPr>
      </w:pPr>
    </w:p>
    <w:p w14:paraId="5C4CF66F" w14:textId="10F34D02" w:rsidR="00A45938" w:rsidRDefault="00A45938">
      <w:pPr>
        <w:rPr>
          <w:rFonts w:hint="eastAsia"/>
          <w:lang w:val="en-US"/>
        </w:rPr>
      </w:pPr>
      <w:r>
        <w:rPr>
          <w:rFonts w:hint="eastAsia"/>
          <w:lang w:val="en-US"/>
        </w:rPr>
        <w:t>左侧的</w:t>
      </w:r>
      <w:r>
        <w:rPr>
          <w:rFonts w:hint="eastAsia"/>
          <w:lang w:val="en-US"/>
        </w:rPr>
        <w:t>y</w:t>
      </w:r>
      <w:r>
        <w:rPr>
          <w:rFonts w:hint="eastAsia"/>
          <w:lang w:val="en-US"/>
        </w:rPr>
        <w:t>轴表示第一个数据，第二个数据。。。。</w:t>
      </w:r>
    </w:p>
    <w:p w14:paraId="02E426C5" w14:textId="13315629" w:rsidR="00A45938" w:rsidRDefault="00A45938" w:rsidP="00A45938">
      <w:pPr>
        <w:pStyle w:val="1"/>
      </w:pPr>
      <w:r>
        <w:rPr>
          <w:rFonts w:hint="eastAsia"/>
        </w:rPr>
        <w:t>申请者的</w:t>
      </w:r>
      <w:r>
        <w:rPr>
          <w:rFonts w:hint="eastAsia"/>
        </w:rPr>
        <w:t>GRE</w:t>
      </w:r>
      <w:r>
        <w:rPr>
          <w:rFonts w:hint="eastAsia"/>
        </w:rPr>
        <w:t>成绩</w:t>
      </w:r>
    </w:p>
    <w:p w14:paraId="05B001CD" w14:textId="2598AACB" w:rsidR="00A45938" w:rsidRDefault="00A45938" w:rsidP="00A45938">
      <w:pPr>
        <w:rPr>
          <w:lang w:val="en-US"/>
        </w:rPr>
      </w:pPr>
      <w:r>
        <w:rPr>
          <w:rFonts w:hint="eastAsia"/>
          <w:lang w:val="en-US"/>
        </w:rPr>
        <w:t>这个是所有</w:t>
      </w:r>
      <w:r>
        <w:rPr>
          <w:rFonts w:hint="eastAsia"/>
          <w:lang w:val="en-US"/>
        </w:rPr>
        <w:t>GRE</w:t>
      </w:r>
      <w:r>
        <w:rPr>
          <w:rFonts w:hint="eastAsia"/>
          <w:lang w:val="en-US"/>
        </w:rPr>
        <w:t>成绩的散点图，由密度可知</w:t>
      </w:r>
      <w:r>
        <w:rPr>
          <w:lang w:val="en-US"/>
        </w:rPr>
        <w:t>GRE</w:t>
      </w:r>
      <w:r>
        <w:rPr>
          <w:rFonts w:hint="eastAsia"/>
          <w:lang w:val="en-US"/>
        </w:rPr>
        <w:t>多少算好：</w:t>
      </w:r>
    </w:p>
    <w:p w14:paraId="6CDD00D7" w14:textId="77777777" w:rsidR="00A45938" w:rsidRDefault="00A45938" w:rsidP="00A45938">
      <w:pPr>
        <w:rPr>
          <w:lang w:val="en-US"/>
        </w:rPr>
      </w:pPr>
    </w:p>
    <w:p w14:paraId="757622CD" w14:textId="44395F5B" w:rsidR="00A45938" w:rsidRDefault="00A45938" w:rsidP="00A4593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0C02D1" wp14:editId="685692DC">
            <wp:extent cx="5238750" cy="38569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F1B1A46-1733-45E7-97D3-ACE4F769558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9529" w14:textId="77777777" w:rsidR="00A45938" w:rsidRDefault="00A45938">
      <w:pPr>
        <w:rPr>
          <w:rFonts w:hint="eastAsia"/>
          <w:lang w:val="en-US"/>
        </w:rPr>
      </w:pPr>
    </w:p>
    <w:p w14:paraId="3DFBD995" w14:textId="77777777" w:rsidR="00A45938" w:rsidRDefault="00A45938">
      <w:pPr>
        <w:rPr>
          <w:rFonts w:hint="eastAsia"/>
          <w:lang w:val="en-US"/>
        </w:rPr>
      </w:pPr>
    </w:p>
    <w:p w14:paraId="2E944D0C" w14:textId="77777777" w:rsidR="00A45938" w:rsidRDefault="00A45938" w:rsidP="00A45938">
      <w:pPr>
        <w:rPr>
          <w:rFonts w:hint="eastAsia"/>
          <w:lang w:val="en-US"/>
        </w:rPr>
      </w:pPr>
      <w:r>
        <w:rPr>
          <w:rFonts w:hint="eastAsia"/>
          <w:lang w:val="en-US"/>
        </w:rPr>
        <w:t>左侧的</w:t>
      </w:r>
      <w:r>
        <w:rPr>
          <w:rFonts w:hint="eastAsia"/>
          <w:lang w:val="en-US"/>
        </w:rPr>
        <w:t>y</w:t>
      </w:r>
      <w:r>
        <w:rPr>
          <w:rFonts w:hint="eastAsia"/>
          <w:lang w:val="en-US"/>
        </w:rPr>
        <w:t>轴表示第一个数据，第二个数据。。。。</w:t>
      </w:r>
    </w:p>
    <w:p w14:paraId="01D6F57C" w14:textId="77777777" w:rsidR="00A45938" w:rsidRPr="00E013B7" w:rsidRDefault="00A45938">
      <w:pPr>
        <w:rPr>
          <w:rFonts w:hint="eastAsia"/>
          <w:lang w:val="en-US"/>
        </w:rPr>
      </w:pPr>
      <w:bookmarkStart w:id="0" w:name="_GoBack"/>
      <w:bookmarkEnd w:id="0"/>
    </w:p>
    <w:sectPr w:rsidR="00A45938" w:rsidRPr="00E013B7">
      <w:footerReference w:type="default" r:id="rId9"/>
      <w:pgSz w:w="11907" w:h="1683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35E996" w14:textId="77777777" w:rsidR="00003A5A" w:rsidRDefault="00003A5A">
      <w:pPr>
        <w:spacing w:after="0" w:line="240" w:lineRule="auto"/>
      </w:pPr>
      <w:r>
        <w:separator/>
      </w:r>
    </w:p>
  </w:endnote>
  <w:endnote w:type="continuationSeparator" w:id="0">
    <w:p w14:paraId="43BB9FE4" w14:textId="77777777" w:rsidR="00003A5A" w:rsidRDefault="00003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7968FC" w14:textId="77777777" w:rsidR="00895B21" w:rsidRDefault="00D55A69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593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D8B10" w14:textId="77777777" w:rsidR="00003A5A" w:rsidRDefault="00003A5A">
      <w:pPr>
        <w:spacing w:after="0" w:line="240" w:lineRule="auto"/>
      </w:pPr>
      <w:r>
        <w:separator/>
      </w:r>
    </w:p>
  </w:footnote>
  <w:footnote w:type="continuationSeparator" w:id="0">
    <w:p w14:paraId="3496B4D8" w14:textId="77777777" w:rsidR="00003A5A" w:rsidRDefault="00003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51B"/>
    <w:rsid w:val="00003A5A"/>
    <w:rsid w:val="00240B47"/>
    <w:rsid w:val="00243294"/>
    <w:rsid w:val="00285374"/>
    <w:rsid w:val="00367127"/>
    <w:rsid w:val="00513ED2"/>
    <w:rsid w:val="005963D3"/>
    <w:rsid w:val="006439E9"/>
    <w:rsid w:val="007475DE"/>
    <w:rsid w:val="00895B21"/>
    <w:rsid w:val="0098263C"/>
    <w:rsid w:val="00A45938"/>
    <w:rsid w:val="00BA2348"/>
    <w:rsid w:val="00C5651B"/>
    <w:rsid w:val="00D55A69"/>
    <w:rsid w:val="00D83E42"/>
    <w:rsid w:val="00E013B7"/>
    <w:rsid w:val="00F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A9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A69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ljun/Library/Containers/com.microsoft.Word/Data/Library/Caches/TM10002077/&#30446;&#2440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7B9"/>
    <w:rsid w:val="00F1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36A4834E2FC04BB2FF8E01B2E1C2BB">
    <w:name w:val="6036A4834E2FC04BB2FF8E01B2E1C2BB"/>
    <w:pPr>
      <w:widowControl w:val="0"/>
      <w:jc w:val="both"/>
    </w:pPr>
  </w:style>
  <w:style w:type="paragraph" w:customStyle="1" w:styleId="1CC6680DA589804C87A3DD8DF57E8C69">
    <w:name w:val="1CC6680DA589804C87A3DD8DF57E8C69"/>
    <w:pPr>
      <w:widowControl w:val="0"/>
      <w:jc w:val="both"/>
    </w:pPr>
  </w:style>
  <w:style w:type="paragraph" w:customStyle="1" w:styleId="E7E20ED3403D234291050B81F60CA2E8">
    <w:name w:val="E7E20ED3403D234291050B81F60CA2E8"/>
    <w:pPr>
      <w:widowControl w:val="0"/>
      <w:jc w:val="both"/>
    </w:pPr>
  </w:style>
  <w:style w:type="paragraph" w:customStyle="1" w:styleId="D5340B36A3C7B14DA2C7CF65567F0DE3">
    <w:name w:val="D5340B36A3C7B14DA2C7CF65567F0DE3"/>
    <w:pPr>
      <w:widowControl w:val="0"/>
      <w:jc w:val="both"/>
    </w:pPr>
  </w:style>
  <w:style w:type="paragraph" w:customStyle="1" w:styleId="1EDD184DE2D0A647A3CBC5FE88A5BA80">
    <w:name w:val="1EDD184DE2D0A647A3CBC5FE88A5BA80"/>
    <w:pPr>
      <w:widowControl w:val="0"/>
      <w:jc w:val="both"/>
    </w:pPr>
  </w:style>
  <w:style w:type="paragraph" w:customStyle="1" w:styleId="938E9EBBE1CB014BA86B2506A8B2CB98">
    <w:name w:val="938E9EBBE1CB014BA86B2506A8B2CB98"/>
    <w:pPr>
      <w:widowControl w:val="0"/>
      <w:jc w:val="both"/>
    </w:pPr>
  </w:style>
  <w:style w:type="paragraph" w:customStyle="1" w:styleId="322F2BAC88E3D44DB468ECBF5D9F8032">
    <w:name w:val="322F2BAC88E3D44DB468ECBF5D9F803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11</TotalTime>
  <Pages>11</Pages>
  <Words>941</Words>
  <Characters>5364</Characters>
  <Application>Microsoft Macintosh Word</Application>
  <DocSecurity>0</DocSecurity>
  <Lines>44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39</cp:revision>
  <dcterms:created xsi:type="dcterms:W3CDTF">2016-03-22T05:38:00Z</dcterms:created>
  <dcterms:modified xsi:type="dcterms:W3CDTF">2016-03-22T07:06:00Z</dcterms:modified>
</cp:coreProperties>
</file>